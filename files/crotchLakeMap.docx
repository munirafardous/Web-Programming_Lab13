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693" w:rsidRDefault="00EE00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5200650</wp:posOffset>
                </wp:positionV>
                <wp:extent cx="1276350" cy="190500"/>
                <wp:effectExtent l="0" t="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905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3.5pt;margin-top:409.5pt;width:100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" strokecolor="#622423 [1605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381000</wp:posOffset>
                </wp:positionH>
                <wp:positionV relativeFrom="paragraph">
                  <wp:posOffset>4591050</wp:posOffset>
                </wp:positionV>
                <wp:extent cx="2762250" cy="7239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023" w:rsidRPr="00EE0023" w:rsidRDefault="00EE002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E0023">
                              <w:rPr>
                                <w:color w:val="FFFFFF" w:themeColor="background1"/>
                              </w:rPr>
                              <w:t xml:space="preserve">This is where we put in. Follow the signs for public access. It is just after tumblehome lodge. Turn right off of </w:t>
                            </w:r>
                            <w:proofErr w:type="spellStart"/>
                            <w:r w:rsidRPr="00EE0023">
                              <w:rPr>
                                <w:color w:val="FFFFFF" w:themeColor="background1"/>
                              </w:rPr>
                              <w:t>Ardock</w:t>
                            </w:r>
                            <w:proofErr w:type="spellEnd"/>
                            <w:r w:rsidRPr="00EE0023">
                              <w:rPr>
                                <w:color w:val="FFFFFF" w:themeColor="background1"/>
                              </w:rPr>
                              <w:t xml:space="preserve"> 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361.5pt;width:217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" fillcolor="#943634 [2405]">
                <v:textbox>
                  <w:txbxContent>
                    <w:p w:rsidR="00EE0023" w:rsidRPr="00EE0023" w:rsidRDefault="00EE0023">
                      <w:pPr>
                        <w:rPr>
                          <w:color w:val="FFFFFF" w:themeColor="background1"/>
                        </w:rPr>
                      </w:pPr>
                      <w:r w:rsidRPr="00EE0023">
                        <w:rPr>
                          <w:color w:val="FFFFFF" w:themeColor="background1"/>
                        </w:rPr>
                        <w:t xml:space="preserve">This is where we put in. Follow the signs for public access. It is just after tumblehome lodge. Turn right off of </w:t>
                      </w:r>
                      <w:proofErr w:type="spellStart"/>
                      <w:r w:rsidRPr="00EE0023">
                        <w:rPr>
                          <w:color w:val="FFFFFF" w:themeColor="background1"/>
                        </w:rPr>
                        <w:t>Ardock</w:t>
                      </w:r>
                      <w:proofErr w:type="spellEnd"/>
                      <w:r w:rsidRPr="00EE0023">
                        <w:rPr>
                          <w:color w:val="FFFFFF" w:themeColor="background1"/>
                        </w:rPr>
                        <w:t xml:space="preserve"> Rd.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F347A3D" wp14:editId="7B427011">
            <wp:extent cx="9058275" cy="6652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0910" cy="665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5693" w:rsidSect="00EE00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23"/>
    <w:rsid w:val="000F75E9"/>
    <w:rsid w:val="008B54F8"/>
    <w:rsid w:val="00E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6A0DD53D.dotm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Ottawa Senators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Freeman</dc:creator>
  <cp:lastModifiedBy>Michael Freeman</cp:lastModifiedBy>
  <cp:revision>1</cp:revision>
  <dcterms:created xsi:type="dcterms:W3CDTF">2015-07-13T21:12:00Z</dcterms:created>
  <dcterms:modified xsi:type="dcterms:W3CDTF">2015-07-13T21:15:00Z</dcterms:modified>
</cp:coreProperties>
</file>